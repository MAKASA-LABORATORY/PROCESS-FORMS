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BB01" w14:textId="77777777" w:rsidR="00215DDE" w:rsidRPr="0055596D" w:rsidRDefault="00AA039D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Date:</w:t>
      </w:r>
      <w:r w:rsidR="00215DDE" w:rsidRPr="0055596D">
        <w:rPr>
          <w:sz w:val="24"/>
          <w:szCs w:val="24"/>
        </w:rPr>
        <w:t xml:space="preserve"> Friday, March 7, 2025</w:t>
      </w:r>
    </w:p>
    <w:p w14:paraId="5D8A850E" w14:textId="6AF5351A" w:rsidR="000D79BB" w:rsidRPr="0055596D" w:rsidRDefault="00215DDE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Time</w:t>
      </w:r>
      <w:r w:rsidR="009C38A6" w:rsidRPr="0055596D">
        <w:rPr>
          <w:sz w:val="24"/>
          <w:szCs w:val="24"/>
        </w:rPr>
        <w:t xml:space="preserve"> Start</w:t>
      </w:r>
      <w:r w:rsidRPr="0055596D">
        <w:rPr>
          <w:sz w:val="24"/>
          <w:szCs w:val="24"/>
        </w:rPr>
        <w:t xml:space="preserve">: 3:20 PM </w:t>
      </w:r>
    </w:p>
    <w:p w14:paraId="280FAD83" w14:textId="5AE19679" w:rsidR="009C38A6" w:rsidRPr="0055596D" w:rsidRDefault="009C38A6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 xml:space="preserve">Time Ended: 4:54 PM </w:t>
      </w:r>
    </w:p>
    <w:p w14:paraId="35B7DBC9" w14:textId="74B10F42" w:rsidR="00215DDE" w:rsidRPr="0055596D" w:rsidRDefault="00215DDE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Held: It Lab C</w:t>
      </w:r>
    </w:p>
    <w:p w14:paraId="05F2A3A4" w14:textId="1ED39E86" w:rsidR="00215DDE" w:rsidRPr="0055596D" w:rsidRDefault="00215DDE" w:rsidP="00575C87">
      <w:pPr>
        <w:pBdr>
          <w:bottom w:val="single" w:sz="12" w:space="1" w:color="auto"/>
        </w:pBdr>
        <w:rPr>
          <w:sz w:val="24"/>
          <w:szCs w:val="24"/>
        </w:rPr>
      </w:pPr>
      <w:r w:rsidRPr="0055596D">
        <w:rPr>
          <w:sz w:val="24"/>
          <w:szCs w:val="24"/>
        </w:rPr>
        <w:t>Present</w:t>
      </w:r>
      <w:r w:rsidR="008D1EEA" w:rsidRPr="0055596D">
        <w:rPr>
          <w:sz w:val="24"/>
          <w:szCs w:val="24"/>
        </w:rPr>
        <w:t>:</w:t>
      </w:r>
      <w:r w:rsidRPr="0055596D">
        <w:rPr>
          <w:sz w:val="24"/>
          <w:szCs w:val="24"/>
        </w:rPr>
        <w:t xml:space="preserve">  </w:t>
      </w:r>
      <w:r w:rsidR="00AA3CE7">
        <w:rPr>
          <w:sz w:val="24"/>
          <w:szCs w:val="24"/>
        </w:rPr>
        <w:t>1</w:t>
      </w:r>
      <w:r w:rsidR="0039411F">
        <w:rPr>
          <w:sz w:val="24"/>
          <w:szCs w:val="24"/>
        </w:rPr>
        <w:t>7</w:t>
      </w:r>
    </w:p>
    <w:p w14:paraId="213F0567" w14:textId="77777777" w:rsidR="00575C87" w:rsidRPr="0055596D" w:rsidRDefault="00575C87" w:rsidP="00575C87">
      <w:pPr>
        <w:rPr>
          <w:sz w:val="24"/>
          <w:szCs w:val="24"/>
        </w:rPr>
      </w:pPr>
    </w:p>
    <w:p w14:paraId="7C679CA1" w14:textId="77DCFC72" w:rsidR="00215DDE" w:rsidRPr="0055596D" w:rsidRDefault="00215DDE" w:rsidP="00575C87">
      <w:pPr>
        <w:rPr>
          <w:b/>
          <w:bCs/>
          <w:sz w:val="24"/>
          <w:szCs w:val="24"/>
        </w:rPr>
      </w:pPr>
      <w:r w:rsidRPr="0055596D">
        <w:rPr>
          <w:b/>
          <w:bCs/>
          <w:sz w:val="24"/>
          <w:szCs w:val="24"/>
        </w:rPr>
        <w:t>Agenda:</w:t>
      </w:r>
    </w:p>
    <w:p w14:paraId="56BCE944" w14:textId="77777777" w:rsidR="0055596D" w:rsidRPr="0055596D" w:rsidRDefault="0055596D" w:rsidP="00E637D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5596D">
        <w:rPr>
          <w:sz w:val="24"/>
          <w:szCs w:val="24"/>
        </w:rPr>
        <w:t xml:space="preserve">Drafting the new officers &amp; dev teams </w:t>
      </w:r>
    </w:p>
    <w:p w14:paraId="43DC9E99" w14:textId="284DB217" w:rsidR="0055596D" w:rsidRPr="0055596D" w:rsidRDefault="0055596D" w:rsidP="0055596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5596D">
        <w:rPr>
          <w:sz w:val="24"/>
          <w:szCs w:val="24"/>
        </w:rPr>
        <w:t xml:space="preserve">Structuring processes &amp; forms </w:t>
      </w:r>
    </w:p>
    <w:p w14:paraId="2B726634" w14:textId="08A1247D" w:rsidR="0055596D" w:rsidRPr="0055596D" w:rsidRDefault="0055596D" w:rsidP="0055596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5596D">
        <w:rPr>
          <w:sz w:val="24"/>
          <w:szCs w:val="24"/>
        </w:rPr>
        <w:t>Discussing project progress &amp; future goals</w:t>
      </w:r>
    </w:p>
    <w:p w14:paraId="0CCE0E93" w14:textId="3FE009E4" w:rsidR="00575C87" w:rsidRPr="0055596D" w:rsidRDefault="00575C87" w:rsidP="000D79BB">
      <w:pPr>
        <w:ind w:left="720"/>
        <w:rPr>
          <w:sz w:val="24"/>
          <w:szCs w:val="24"/>
        </w:rPr>
      </w:pPr>
    </w:p>
    <w:p w14:paraId="709C700B" w14:textId="3C835B25" w:rsidR="00575C87" w:rsidRPr="0055596D" w:rsidRDefault="003306FF" w:rsidP="00575C87">
      <w:pPr>
        <w:rPr>
          <w:rFonts w:ascii="Times New Roman" w:hAnsi="Times New Roman"/>
          <w:b/>
          <w:bCs/>
          <w:sz w:val="24"/>
          <w:szCs w:val="24"/>
        </w:rPr>
      </w:pPr>
      <w:r w:rsidRPr="0055596D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575C87" w:rsidRPr="0055596D">
        <w:rPr>
          <w:rFonts w:ascii="Times New Roman" w:hAnsi="Times New Roman"/>
          <w:b/>
          <w:bCs/>
          <w:sz w:val="24"/>
          <w:szCs w:val="24"/>
        </w:rPr>
        <w:t>Decision Points:</w:t>
      </w:r>
    </w:p>
    <w:p w14:paraId="43ED3F5C" w14:textId="3A8861A7" w:rsidR="00575C87" w:rsidRPr="0055596D" w:rsidRDefault="00575C87" w:rsidP="00E637D9">
      <w:pPr>
        <w:pStyle w:val="ListParagraph"/>
        <w:numPr>
          <w:ilvl w:val="0"/>
          <w:numId w:val="40"/>
        </w:numPr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 xml:space="preserve">The new OIC was appointed by </w:t>
      </w:r>
      <w:r w:rsidR="0039411F">
        <w:rPr>
          <w:sz w:val="24"/>
          <w:szCs w:val="24"/>
          <w:lang w:val="en-PH"/>
        </w:rPr>
        <w:t xml:space="preserve">John </w:t>
      </w:r>
      <w:r w:rsidRPr="0055596D">
        <w:rPr>
          <w:sz w:val="24"/>
          <w:szCs w:val="24"/>
          <w:lang w:val="en-PH"/>
        </w:rPr>
        <w:t>Stephen</w:t>
      </w:r>
      <w:r w:rsidR="0039411F">
        <w:rPr>
          <w:sz w:val="24"/>
          <w:szCs w:val="24"/>
          <w:lang w:val="en-PH"/>
        </w:rPr>
        <w:t xml:space="preserve"> </w:t>
      </w:r>
      <w:proofErr w:type="spellStart"/>
      <w:r w:rsidR="0039411F">
        <w:rPr>
          <w:sz w:val="24"/>
          <w:szCs w:val="24"/>
          <w:lang w:val="en-PH"/>
        </w:rPr>
        <w:t>Malarejes</w:t>
      </w:r>
      <w:proofErr w:type="spellEnd"/>
      <w:r w:rsidRPr="0055596D">
        <w:rPr>
          <w:sz w:val="24"/>
          <w:szCs w:val="24"/>
          <w:lang w:val="en-PH"/>
        </w:rPr>
        <w:t xml:space="preserve">, the former OIC of the organization. He appointed Paul </w:t>
      </w:r>
      <w:r w:rsidR="0039411F">
        <w:rPr>
          <w:sz w:val="24"/>
          <w:szCs w:val="24"/>
          <w:lang w:val="en-PH"/>
        </w:rPr>
        <w:t xml:space="preserve">Jr. </w:t>
      </w:r>
      <w:proofErr w:type="spellStart"/>
      <w:r w:rsidRPr="0055596D">
        <w:rPr>
          <w:sz w:val="24"/>
          <w:szCs w:val="24"/>
          <w:lang w:val="en-PH"/>
        </w:rPr>
        <w:t>Salarda</w:t>
      </w:r>
      <w:proofErr w:type="spellEnd"/>
      <w:r w:rsidRPr="0055596D">
        <w:rPr>
          <w:sz w:val="24"/>
          <w:szCs w:val="24"/>
          <w:lang w:val="en-PH"/>
        </w:rPr>
        <w:t xml:space="preserve"> as the new OIC, and the decision was unanimously approved. The appointment is effective immediately.</w:t>
      </w:r>
    </w:p>
    <w:p w14:paraId="332D214B" w14:textId="508CD78F" w:rsidR="00575C87" w:rsidRPr="0055596D" w:rsidRDefault="00575C87" w:rsidP="00E637D9">
      <w:pPr>
        <w:pStyle w:val="ListParagraph"/>
        <w:numPr>
          <w:ilvl w:val="0"/>
          <w:numId w:val="40"/>
        </w:numPr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 xml:space="preserve">The secretary was appointed by Sir Max Angelo Perin. He appointed Kathleen C. Gonzaga as the secretary and Rhea Jean </w:t>
      </w:r>
      <w:proofErr w:type="spellStart"/>
      <w:r w:rsidRPr="0055596D">
        <w:rPr>
          <w:sz w:val="24"/>
          <w:szCs w:val="24"/>
          <w:lang w:val="en-PH"/>
        </w:rPr>
        <w:t>Lagare</w:t>
      </w:r>
      <w:proofErr w:type="spellEnd"/>
      <w:r w:rsidRPr="0055596D">
        <w:rPr>
          <w:sz w:val="24"/>
          <w:szCs w:val="24"/>
          <w:lang w:val="en-PH"/>
        </w:rPr>
        <w:t xml:space="preserve"> for assistant Secretary.</w:t>
      </w:r>
    </w:p>
    <w:p w14:paraId="1FFACA1B" w14:textId="252B86FD" w:rsidR="00DA7E72" w:rsidRPr="0055596D" w:rsidRDefault="00DA7E72" w:rsidP="00E637D9">
      <w:pPr>
        <w:pStyle w:val="ListParagraph"/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 xml:space="preserve">New </w:t>
      </w:r>
      <w:r w:rsidRPr="0055596D">
        <w:rPr>
          <w:sz w:val="24"/>
          <w:szCs w:val="24"/>
        </w:rPr>
        <w:t xml:space="preserve">OIC (Officer-in-Charge) – Paul Jr. E. </w:t>
      </w:r>
      <w:proofErr w:type="spellStart"/>
      <w:r w:rsidRPr="0055596D">
        <w:rPr>
          <w:sz w:val="24"/>
          <w:szCs w:val="24"/>
        </w:rPr>
        <w:t>Salarda</w:t>
      </w:r>
      <w:proofErr w:type="spellEnd"/>
    </w:p>
    <w:p w14:paraId="2370BD08" w14:textId="2821E4E1" w:rsidR="00575C87" w:rsidRPr="0055596D" w:rsidRDefault="00575C87" w:rsidP="00E637D9">
      <w:pPr>
        <w:pStyle w:val="ListParagraph"/>
        <w:rPr>
          <w:sz w:val="24"/>
          <w:szCs w:val="24"/>
          <w:lang w:val="en-PH"/>
        </w:rPr>
      </w:pPr>
      <w:r w:rsidRPr="0055596D">
        <w:rPr>
          <w:sz w:val="24"/>
          <w:szCs w:val="24"/>
        </w:rPr>
        <w:t>Secretary- Kathleen C. Gonzaga</w:t>
      </w:r>
    </w:p>
    <w:p w14:paraId="08869050" w14:textId="4FF199E8" w:rsidR="00575C87" w:rsidRPr="0055596D" w:rsidRDefault="00575C87" w:rsidP="00E637D9">
      <w:pPr>
        <w:pStyle w:val="ListParagraph"/>
        <w:rPr>
          <w:sz w:val="24"/>
          <w:szCs w:val="24"/>
          <w:lang w:val="en-PH"/>
        </w:rPr>
      </w:pPr>
      <w:r w:rsidRPr="0055596D">
        <w:rPr>
          <w:sz w:val="24"/>
          <w:szCs w:val="24"/>
        </w:rPr>
        <w:t xml:space="preserve">Assistant Secretary- Rhea Jean A. </w:t>
      </w:r>
      <w:proofErr w:type="spellStart"/>
      <w:r w:rsidRPr="0055596D">
        <w:rPr>
          <w:sz w:val="24"/>
          <w:szCs w:val="24"/>
        </w:rPr>
        <w:t>Lagare</w:t>
      </w:r>
      <w:proofErr w:type="spellEnd"/>
    </w:p>
    <w:p w14:paraId="6B9D9CA6" w14:textId="17A4D519" w:rsidR="003306FF" w:rsidRPr="0055596D" w:rsidRDefault="003306FF" w:rsidP="00575C87">
      <w:pPr>
        <w:rPr>
          <w:rFonts w:ascii="Times New Roman" w:hAnsi="Times New Roman"/>
          <w:sz w:val="24"/>
          <w:szCs w:val="24"/>
        </w:rPr>
      </w:pPr>
    </w:p>
    <w:p w14:paraId="35F258C5" w14:textId="5936BE53" w:rsidR="00E637D9" w:rsidRPr="0055596D" w:rsidRDefault="00E637D9" w:rsidP="009C38A6">
      <w:pPr>
        <w:pStyle w:val="ListParagraph"/>
        <w:numPr>
          <w:ilvl w:val="0"/>
          <w:numId w:val="40"/>
        </w:numPr>
        <w:rPr>
          <w:sz w:val="24"/>
          <w:szCs w:val="24"/>
          <w:lang w:val="en-PH"/>
        </w:rPr>
      </w:pPr>
      <w:r w:rsidRPr="0055596D">
        <w:rPr>
          <w:sz w:val="24"/>
          <w:szCs w:val="24"/>
        </w:rPr>
        <w:t xml:space="preserve">OIC will be the one who lead, create the repository and can also </w:t>
      </w:r>
      <w:r w:rsidR="009C38A6" w:rsidRPr="0055596D">
        <w:rPr>
          <w:sz w:val="24"/>
          <w:szCs w:val="24"/>
          <w:lang w:val="en-PH"/>
        </w:rPr>
        <w:t>evaluate</w:t>
      </w:r>
      <w:r w:rsidRPr="0055596D">
        <w:rPr>
          <w:sz w:val="24"/>
          <w:szCs w:val="24"/>
        </w:rPr>
        <w:t>, which can also be included in extension activities.</w:t>
      </w:r>
    </w:p>
    <w:p w14:paraId="6F8EBA16" w14:textId="4AFF0F14" w:rsidR="003306FF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OIC (Officer-in-Charge) roles based on their respective domains:</w:t>
      </w:r>
    </w:p>
    <w:p w14:paraId="449212F0" w14:textId="2C237B57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Desktop Head- Christian </w:t>
      </w:r>
      <w:proofErr w:type="spellStart"/>
      <w:r w:rsidRPr="0055596D">
        <w:rPr>
          <w:sz w:val="24"/>
          <w:szCs w:val="24"/>
        </w:rPr>
        <w:t>Adlaon</w:t>
      </w:r>
      <w:proofErr w:type="spellEnd"/>
    </w:p>
    <w:p w14:paraId="5A2E6761" w14:textId="40FF7FC3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Web Head- Jeany Babe </w:t>
      </w:r>
      <w:proofErr w:type="spellStart"/>
      <w:r w:rsidRPr="0055596D">
        <w:rPr>
          <w:sz w:val="24"/>
          <w:szCs w:val="24"/>
        </w:rPr>
        <w:t>Pailanan</w:t>
      </w:r>
      <w:proofErr w:type="spellEnd"/>
    </w:p>
    <w:p w14:paraId="1FF262FC" w14:textId="31EE93BD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Mobile Head- Eden Pearl </w:t>
      </w:r>
      <w:proofErr w:type="spellStart"/>
      <w:r w:rsidRPr="0055596D">
        <w:rPr>
          <w:sz w:val="24"/>
          <w:szCs w:val="24"/>
        </w:rPr>
        <w:t>Cutora</w:t>
      </w:r>
      <w:proofErr w:type="spellEnd"/>
    </w:p>
    <w:p w14:paraId="16FA23C1" w14:textId="5B89D81D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Embedded Head- Mark Ryan Balatero</w:t>
      </w:r>
    </w:p>
    <w:p w14:paraId="4D6CC906" w14:textId="765AF558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Head Designer- </w:t>
      </w:r>
      <w:r w:rsidR="00E637D9" w:rsidRPr="0055596D">
        <w:rPr>
          <w:sz w:val="24"/>
          <w:szCs w:val="24"/>
        </w:rPr>
        <w:t xml:space="preserve">Jan Niño </w:t>
      </w:r>
      <w:r w:rsidRPr="0055596D">
        <w:rPr>
          <w:sz w:val="24"/>
          <w:szCs w:val="24"/>
        </w:rPr>
        <w:t xml:space="preserve">Turan and Emmanuel </w:t>
      </w:r>
      <w:proofErr w:type="spellStart"/>
      <w:r w:rsidRPr="0055596D">
        <w:rPr>
          <w:sz w:val="24"/>
          <w:szCs w:val="24"/>
        </w:rPr>
        <w:t>Bitancor</w:t>
      </w:r>
      <w:proofErr w:type="spellEnd"/>
    </w:p>
    <w:p w14:paraId="7DBD2C5D" w14:textId="5BD85530" w:rsidR="00DA7E72" w:rsidRPr="0055596D" w:rsidRDefault="00DA7E72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Backend/ Database- Paul Jr. </w:t>
      </w:r>
      <w:proofErr w:type="spellStart"/>
      <w:r w:rsidRPr="0055596D">
        <w:rPr>
          <w:sz w:val="24"/>
          <w:szCs w:val="24"/>
        </w:rPr>
        <w:t>Salarda</w:t>
      </w:r>
      <w:proofErr w:type="spellEnd"/>
      <w:r w:rsidRPr="0055596D">
        <w:rPr>
          <w:sz w:val="24"/>
          <w:szCs w:val="24"/>
        </w:rPr>
        <w:t xml:space="preserve">, Jeany Babe </w:t>
      </w:r>
      <w:proofErr w:type="spellStart"/>
      <w:r w:rsidRPr="0055596D">
        <w:rPr>
          <w:sz w:val="24"/>
          <w:szCs w:val="24"/>
        </w:rPr>
        <w:t>Pailanan</w:t>
      </w:r>
      <w:proofErr w:type="spellEnd"/>
      <w:r w:rsidRPr="0055596D">
        <w:rPr>
          <w:sz w:val="24"/>
          <w:szCs w:val="24"/>
        </w:rPr>
        <w:t>, and</w:t>
      </w:r>
      <w:r w:rsidR="00E637D9" w:rsidRPr="0055596D">
        <w:rPr>
          <w:sz w:val="24"/>
          <w:szCs w:val="24"/>
        </w:rPr>
        <w:t xml:space="preserve"> Sir </w:t>
      </w:r>
      <w:r w:rsidRPr="0055596D">
        <w:rPr>
          <w:sz w:val="24"/>
          <w:szCs w:val="24"/>
        </w:rPr>
        <w:t>Max Angelo Perin</w:t>
      </w:r>
    </w:p>
    <w:p w14:paraId="21F914A1" w14:textId="6F9D7BD7" w:rsidR="00A26DA9" w:rsidRPr="0055596D" w:rsidRDefault="00A26DA9" w:rsidP="00E637D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5596D">
        <w:rPr>
          <w:sz w:val="24"/>
          <w:szCs w:val="24"/>
        </w:rPr>
        <w:t xml:space="preserve">QA (Software Tester) </w:t>
      </w:r>
    </w:p>
    <w:p w14:paraId="1B3E5934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Project Director</w:t>
      </w:r>
    </w:p>
    <w:p w14:paraId="45DD825A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Sir Darrel </w:t>
      </w:r>
      <w:proofErr w:type="spellStart"/>
      <w:r w:rsidRPr="0055596D">
        <w:rPr>
          <w:sz w:val="24"/>
          <w:szCs w:val="24"/>
        </w:rPr>
        <w:t>Cardaña</w:t>
      </w:r>
      <w:proofErr w:type="spellEnd"/>
    </w:p>
    <w:p w14:paraId="6136527E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Sir Max Angelo Perin</w:t>
      </w:r>
    </w:p>
    <w:p w14:paraId="3CDB013D" w14:textId="78EFE087" w:rsidR="00A26DA9" w:rsidRPr="0055596D" w:rsidRDefault="0039411F" w:rsidP="00E63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r w:rsidR="00A26DA9" w:rsidRPr="0055596D">
        <w:rPr>
          <w:sz w:val="24"/>
          <w:szCs w:val="24"/>
        </w:rPr>
        <w:t xml:space="preserve">Stephen </w:t>
      </w:r>
      <w:proofErr w:type="spellStart"/>
      <w:r>
        <w:rPr>
          <w:sz w:val="24"/>
          <w:szCs w:val="24"/>
        </w:rPr>
        <w:t>Malarejes</w:t>
      </w:r>
      <w:proofErr w:type="spellEnd"/>
    </w:p>
    <w:p w14:paraId="792BBAC1" w14:textId="27C235F2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Marco</w:t>
      </w:r>
      <w:r w:rsidR="0039411F">
        <w:rPr>
          <w:sz w:val="24"/>
          <w:szCs w:val="24"/>
        </w:rPr>
        <w:t xml:space="preserve"> Mercado</w:t>
      </w:r>
    </w:p>
    <w:p w14:paraId="54BD073E" w14:textId="77777777" w:rsidR="00A26DA9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4</w:t>
      </w:r>
      <w:r w:rsidRPr="0055596D">
        <w:rPr>
          <w:sz w:val="24"/>
          <w:szCs w:val="24"/>
          <w:vertAlign w:val="superscript"/>
        </w:rPr>
        <w:t>th</w:t>
      </w:r>
      <w:r w:rsidRPr="0055596D">
        <w:rPr>
          <w:sz w:val="24"/>
          <w:szCs w:val="24"/>
        </w:rPr>
        <w:t xml:space="preserve"> Year Students</w:t>
      </w:r>
    </w:p>
    <w:p w14:paraId="2EE55C41" w14:textId="77777777" w:rsidR="00575C87" w:rsidRPr="0055596D" w:rsidRDefault="00A26DA9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Aspirants</w:t>
      </w:r>
    </w:p>
    <w:p w14:paraId="4EAB85EE" w14:textId="436D6336" w:rsidR="00575C87" w:rsidRDefault="00575C87" w:rsidP="00E637D9">
      <w:pPr>
        <w:pStyle w:val="ListParagraph"/>
        <w:rPr>
          <w:sz w:val="24"/>
          <w:szCs w:val="24"/>
        </w:rPr>
      </w:pPr>
      <w:proofErr w:type="spellStart"/>
      <w:r w:rsidRPr="0055596D">
        <w:rPr>
          <w:sz w:val="24"/>
          <w:szCs w:val="24"/>
        </w:rPr>
        <w:t>Documentors</w:t>
      </w:r>
      <w:proofErr w:type="spellEnd"/>
    </w:p>
    <w:p w14:paraId="373A1956" w14:textId="77777777" w:rsidR="0055596D" w:rsidRDefault="0055596D" w:rsidP="00E637D9">
      <w:pPr>
        <w:pStyle w:val="ListParagraph"/>
        <w:rPr>
          <w:sz w:val="24"/>
          <w:szCs w:val="24"/>
        </w:rPr>
      </w:pPr>
    </w:p>
    <w:p w14:paraId="41A92308" w14:textId="77777777" w:rsidR="00BF5CF6" w:rsidRPr="0055596D" w:rsidRDefault="00BF5CF6" w:rsidP="00E637D9">
      <w:pPr>
        <w:pStyle w:val="ListParagraph"/>
        <w:rPr>
          <w:sz w:val="24"/>
          <w:szCs w:val="24"/>
        </w:rPr>
      </w:pPr>
    </w:p>
    <w:p w14:paraId="1C8B0CEA" w14:textId="45A0C098" w:rsidR="00575C87" w:rsidRPr="0055596D" w:rsidRDefault="00575C87" w:rsidP="00E637D9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5596D">
        <w:rPr>
          <w:sz w:val="24"/>
          <w:szCs w:val="24"/>
        </w:rPr>
        <w:lastRenderedPageBreak/>
        <w:t>Programming Competing Coordinators (For Aspirants)</w:t>
      </w:r>
    </w:p>
    <w:p w14:paraId="0D4ADF4F" w14:textId="1743FC3A" w:rsidR="00575C87" w:rsidRPr="0055596D" w:rsidRDefault="00575C87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Brian </w:t>
      </w:r>
      <w:proofErr w:type="spellStart"/>
      <w:r w:rsidRPr="0055596D">
        <w:rPr>
          <w:sz w:val="24"/>
          <w:szCs w:val="24"/>
        </w:rPr>
        <w:t>Sagliba</w:t>
      </w:r>
      <w:proofErr w:type="spellEnd"/>
    </w:p>
    <w:p w14:paraId="17B341F7" w14:textId="495FCEBF" w:rsidR="00575C87" w:rsidRPr="0055596D" w:rsidRDefault="00575C87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Sunshine Duran</w:t>
      </w:r>
    </w:p>
    <w:p w14:paraId="2B2BCD14" w14:textId="26D02280" w:rsidR="00575C87" w:rsidRPr="0055596D" w:rsidRDefault="00575C87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Kathleen C. Gonzaga</w:t>
      </w:r>
    </w:p>
    <w:p w14:paraId="2E8544B0" w14:textId="6776CEE3" w:rsidR="00A26DA9" w:rsidRPr="0055596D" w:rsidRDefault="00A26DA9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br/>
      </w:r>
      <w:r w:rsidR="000D79BB" w:rsidRPr="0055596D">
        <w:rPr>
          <w:sz w:val="24"/>
          <w:szCs w:val="24"/>
        </w:rPr>
        <w:t>Full pledge for Junior Dev: (1</w:t>
      </w:r>
      <w:r w:rsidR="000D79BB" w:rsidRPr="0055596D">
        <w:rPr>
          <w:sz w:val="24"/>
          <w:szCs w:val="24"/>
          <w:vertAlign w:val="superscript"/>
        </w:rPr>
        <w:t>st</w:t>
      </w:r>
      <w:r w:rsidR="000D79BB" w:rsidRPr="0055596D">
        <w:rPr>
          <w:sz w:val="24"/>
          <w:szCs w:val="24"/>
        </w:rPr>
        <w:t xml:space="preserve"> Year and 2</w:t>
      </w:r>
      <w:r w:rsidR="000D79BB" w:rsidRPr="0055596D">
        <w:rPr>
          <w:sz w:val="24"/>
          <w:szCs w:val="24"/>
          <w:vertAlign w:val="superscript"/>
        </w:rPr>
        <w:t>nd</w:t>
      </w:r>
      <w:r w:rsidR="000D79BB" w:rsidRPr="0055596D">
        <w:rPr>
          <w:sz w:val="24"/>
          <w:szCs w:val="24"/>
        </w:rPr>
        <w:t xml:space="preserve"> Year)</w:t>
      </w:r>
    </w:p>
    <w:p w14:paraId="16AFCC25" w14:textId="20405389" w:rsidR="000D79BB" w:rsidRPr="0055596D" w:rsidRDefault="000D79BB" w:rsidP="00575C87">
      <w:pPr>
        <w:rPr>
          <w:sz w:val="24"/>
          <w:szCs w:val="24"/>
        </w:rPr>
      </w:pPr>
      <w:r w:rsidRPr="0055596D">
        <w:rPr>
          <w:sz w:val="24"/>
          <w:szCs w:val="24"/>
        </w:rPr>
        <w:t>Full pledge for Senior Dev: (3</w:t>
      </w:r>
      <w:r w:rsidRPr="0055596D">
        <w:rPr>
          <w:sz w:val="24"/>
          <w:szCs w:val="24"/>
          <w:vertAlign w:val="superscript"/>
        </w:rPr>
        <w:t>rd</w:t>
      </w:r>
      <w:r w:rsidRPr="0055596D">
        <w:rPr>
          <w:sz w:val="24"/>
          <w:szCs w:val="24"/>
        </w:rPr>
        <w:t xml:space="preserve"> Year and 4</w:t>
      </w:r>
      <w:r w:rsidRPr="0055596D">
        <w:rPr>
          <w:sz w:val="24"/>
          <w:szCs w:val="24"/>
          <w:vertAlign w:val="superscript"/>
        </w:rPr>
        <w:t>th</w:t>
      </w:r>
      <w:r w:rsidRPr="0055596D">
        <w:rPr>
          <w:sz w:val="24"/>
          <w:szCs w:val="24"/>
        </w:rPr>
        <w:t xml:space="preserve"> Year)</w:t>
      </w:r>
    </w:p>
    <w:p w14:paraId="22709406" w14:textId="77777777" w:rsidR="000D79BB" w:rsidRPr="0055596D" w:rsidRDefault="000D79BB" w:rsidP="00575C87">
      <w:pPr>
        <w:rPr>
          <w:sz w:val="24"/>
          <w:szCs w:val="24"/>
        </w:rPr>
      </w:pPr>
    </w:p>
    <w:p w14:paraId="0C9F0C37" w14:textId="7154FA77" w:rsidR="000D79BB" w:rsidRPr="0055596D" w:rsidRDefault="000D79BB" w:rsidP="00575C87">
      <w:pPr>
        <w:rPr>
          <w:b/>
          <w:bCs/>
          <w:sz w:val="24"/>
          <w:szCs w:val="24"/>
        </w:rPr>
      </w:pPr>
      <w:r w:rsidRPr="0055596D">
        <w:rPr>
          <w:b/>
          <w:bCs/>
          <w:sz w:val="24"/>
          <w:szCs w:val="24"/>
        </w:rPr>
        <w:t xml:space="preserve">Processes: </w:t>
      </w:r>
    </w:p>
    <w:p w14:paraId="48025605" w14:textId="7DACB640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Commitment Letter</w:t>
      </w:r>
    </w:p>
    <w:p w14:paraId="45AD5533" w14:textId="784F3DC9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Minutes</w:t>
      </w:r>
    </w:p>
    <w:p w14:paraId="5899B00A" w14:textId="1A75A5CB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Appointment Form</w:t>
      </w:r>
    </w:p>
    <w:p w14:paraId="20A20238" w14:textId="3A73CF43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 xml:space="preserve">Evaluation For Full pledge (evaluation form can be used in QA) </w:t>
      </w:r>
    </w:p>
    <w:p w14:paraId="35371E06" w14:textId="5EDD126B" w:rsidR="000D79BB" w:rsidRPr="0055596D" w:rsidRDefault="000D79BB" w:rsidP="00E637D9">
      <w:pPr>
        <w:pStyle w:val="ListParagraph"/>
        <w:rPr>
          <w:sz w:val="24"/>
          <w:szCs w:val="24"/>
        </w:rPr>
      </w:pPr>
      <w:r w:rsidRPr="0055596D">
        <w:rPr>
          <w:sz w:val="24"/>
          <w:szCs w:val="24"/>
        </w:rPr>
        <w:t>Request Letter (For those who want to have a system developed)</w:t>
      </w:r>
    </w:p>
    <w:p w14:paraId="2DF8BAAB" w14:textId="77777777" w:rsidR="00E637D9" w:rsidRPr="0055596D" w:rsidRDefault="00E637D9" w:rsidP="00E637D9">
      <w:pPr>
        <w:pStyle w:val="ListParagraph"/>
        <w:rPr>
          <w:b/>
          <w:bCs/>
          <w:sz w:val="24"/>
          <w:szCs w:val="24"/>
        </w:rPr>
      </w:pPr>
    </w:p>
    <w:p w14:paraId="29BD24F4" w14:textId="6C4D0911" w:rsidR="00E637D9" w:rsidRPr="0055596D" w:rsidRDefault="00E637D9" w:rsidP="00E637D9">
      <w:pPr>
        <w:rPr>
          <w:b/>
          <w:bCs/>
          <w:sz w:val="24"/>
          <w:szCs w:val="24"/>
        </w:rPr>
      </w:pPr>
      <w:r w:rsidRPr="0055596D">
        <w:rPr>
          <w:b/>
          <w:bCs/>
          <w:sz w:val="24"/>
          <w:szCs w:val="24"/>
          <w:lang w:val="en-PH"/>
        </w:rPr>
        <w:t>Priority Projects:</w:t>
      </w:r>
    </w:p>
    <w:p w14:paraId="6212E256" w14:textId="77777777" w:rsidR="00E637D9" w:rsidRPr="0055596D" w:rsidRDefault="00E637D9" w:rsidP="00E637D9">
      <w:pPr>
        <w:rPr>
          <w:sz w:val="24"/>
          <w:szCs w:val="24"/>
          <w:lang w:val="en-PH"/>
        </w:rPr>
      </w:pPr>
      <w:r w:rsidRPr="0055596D">
        <w:rPr>
          <w:sz w:val="24"/>
          <w:szCs w:val="24"/>
          <w:lang w:val="en-PH"/>
        </w:rPr>
        <w:t>The priority projects mentioned include the scheduling system and the SCUAA pointing system, which is a desktop application.</w:t>
      </w:r>
    </w:p>
    <w:p w14:paraId="16CFE743" w14:textId="77777777" w:rsidR="00E637D9" w:rsidRPr="0055596D" w:rsidRDefault="00E637D9" w:rsidP="00E637D9">
      <w:pPr>
        <w:pStyle w:val="ListParagraph"/>
        <w:rPr>
          <w:sz w:val="24"/>
          <w:szCs w:val="24"/>
        </w:rPr>
      </w:pPr>
    </w:p>
    <w:p w14:paraId="23B21836" w14:textId="77777777" w:rsidR="008D1EEA" w:rsidRPr="0055596D" w:rsidRDefault="008D1EEA" w:rsidP="00575C87">
      <w:pPr>
        <w:rPr>
          <w:sz w:val="24"/>
          <w:szCs w:val="24"/>
        </w:rPr>
      </w:pPr>
    </w:p>
    <w:p w14:paraId="181164BD" w14:textId="77777777" w:rsidR="008D1EEA" w:rsidRPr="0055596D" w:rsidRDefault="008D1EEA" w:rsidP="00575C87">
      <w:pPr>
        <w:rPr>
          <w:sz w:val="24"/>
          <w:szCs w:val="24"/>
        </w:rPr>
      </w:pPr>
    </w:p>
    <w:p w14:paraId="75BBD764" w14:textId="66CED91D" w:rsidR="008D1EEA" w:rsidRPr="0055596D" w:rsidRDefault="008D1EEA" w:rsidP="00575C87">
      <w:pPr>
        <w:rPr>
          <w:rFonts w:ascii="Arial" w:hAnsi="Arial" w:cs="Arial"/>
          <w:bCs/>
          <w:sz w:val="24"/>
          <w:szCs w:val="24"/>
        </w:rPr>
      </w:pPr>
      <w:r w:rsidRPr="0055596D">
        <w:rPr>
          <w:rFonts w:ascii="Arial" w:hAnsi="Arial" w:cs="Arial"/>
          <w:sz w:val="24"/>
          <w:szCs w:val="24"/>
        </w:rPr>
        <w:t>Prepared by:</w:t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  <w:t xml:space="preserve">   </w:t>
      </w:r>
    </w:p>
    <w:p w14:paraId="42430852" w14:textId="77777777" w:rsidR="008D1EEA" w:rsidRPr="0055596D" w:rsidRDefault="008D1EEA" w:rsidP="00575C87">
      <w:pPr>
        <w:rPr>
          <w:rFonts w:ascii="Arial" w:hAnsi="Arial" w:cs="Arial"/>
          <w:bCs/>
          <w:sz w:val="24"/>
          <w:szCs w:val="24"/>
        </w:rPr>
      </w:pPr>
    </w:p>
    <w:p w14:paraId="20A30855" w14:textId="2DBA419D" w:rsidR="008D1EEA" w:rsidRPr="0055596D" w:rsidRDefault="00E637D9" w:rsidP="00575C87">
      <w:pPr>
        <w:rPr>
          <w:rFonts w:ascii="Arial" w:hAnsi="Arial" w:cs="Arial"/>
          <w:b/>
          <w:bCs/>
          <w:sz w:val="24"/>
          <w:szCs w:val="24"/>
        </w:rPr>
      </w:pPr>
      <w:r w:rsidRPr="0055596D">
        <w:rPr>
          <w:rFonts w:ascii="Arial" w:hAnsi="Arial" w:cs="Arial"/>
          <w:b/>
          <w:bCs/>
          <w:sz w:val="24"/>
          <w:szCs w:val="24"/>
        </w:rPr>
        <w:t>KATHLEEN C. GONZAGA</w:t>
      </w:r>
      <w:r w:rsidR="008D1EEA" w:rsidRPr="0055596D">
        <w:rPr>
          <w:rFonts w:ascii="Arial" w:hAnsi="Arial" w:cs="Arial"/>
          <w:b/>
          <w:bCs/>
          <w:sz w:val="24"/>
          <w:szCs w:val="24"/>
        </w:rPr>
        <w:t xml:space="preserve">   </w:t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298376DA" w14:textId="008C6E48" w:rsidR="008D1EEA" w:rsidRPr="0055596D" w:rsidRDefault="00E637D9" w:rsidP="00575C87">
      <w:pPr>
        <w:rPr>
          <w:rFonts w:ascii="Arial" w:hAnsi="Arial" w:cs="Arial"/>
          <w:sz w:val="24"/>
          <w:szCs w:val="24"/>
        </w:rPr>
      </w:pPr>
      <w:r w:rsidRPr="0055596D">
        <w:rPr>
          <w:rFonts w:ascii="Arial" w:hAnsi="Arial" w:cs="Arial"/>
          <w:bCs/>
          <w:sz w:val="24"/>
          <w:szCs w:val="24"/>
        </w:rPr>
        <w:t>Secretary</w:t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</w:r>
      <w:r w:rsidR="008D1EEA"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33735819" w14:textId="77777777" w:rsidR="008D1EEA" w:rsidRDefault="008D1EEA" w:rsidP="00575C87">
      <w:pPr>
        <w:rPr>
          <w:rFonts w:ascii="Arial" w:hAnsi="Arial" w:cs="Arial"/>
          <w:sz w:val="24"/>
          <w:szCs w:val="24"/>
        </w:rPr>
      </w:pPr>
    </w:p>
    <w:p w14:paraId="1E690FF1" w14:textId="232135FD" w:rsidR="0055596D" w:rsidRDefault="0055596D" w:rsidP="00575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Noted by:</w:t>
      </w:r>
    </w:p>
    <w:p w14:paraId="6D3E4691" w14:textId="18E92D0C" w:rsidR="0055596D" w:rsidRPr="0055596D" w:rsidRDefault="0055596D" w:rsidP="00555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PAUL SALARDA</w:t>
      </w:r>
    </w:p>
    <w:p w14:paraId="0926268F" w14:textId="018A4CA9" w:rsidR="0055596D" w:rsidRPr="0055596D" w:rsidRDefault="0055596D" w:rsidP="0055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OIC-Full Stack Masters</w:t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</w:r>
      <w:r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290DD371" w14:textId="77777777" w:rsidR="0055596D" w:rsidRPr="0055596D" w:rsidRDefault="0055596D" w:rsidP="00575C87">
      <w:pPr>
        <w:rPr>
          <w:rFonts w:ascii="Arial" w:hAnsi="Arial" w:cs="Arial"/>
          <w:sz w:val="24"/>
          <w:szCs w:val="24"/>
        </w:rPr>
      </w:pPr>
    </w:p>
    <w:p w14:paraId="6B0774D2" w14:textId="09B8F569" w:rsidR="008D1EEA" w:rsidRPr="0055596D" w:rsidRDefault="008D1EEA" w:rsidP="00575C87">
      <w:pPr>
        <w:rPr>
          <w:rFonts w:ascii="Arial" w:hAnsi="Arial" w:cs="Arial"/>
          <w:sz w:val="24"/>
          <w:szCs w:val="24"/>
        </w:rPr>
      </w:pPr>
      <w:r w:rsidRPr="0055596D">
        <w:rPr>
          <w:rFonts w:ascii="Arial" w:hAnsi="Arial" w:cs="Arial"/>
          <w:sz w:val="24"/>
          <w:szCs w:val="24"/>
        </w:rPr>
        <w:t>Approved by:</w:t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  <w:t xml:space="preserve">   </w:t>
      </w:r>
    </w:p>
    <w:p w14:paraId="18198FE8" w14:textId="77777777" w:rsidR="008D1EEA" w:rsidRPr="0055596D" w:rsidRDefault="008D1EEA" w:rsidP="00575C87">
      <w:pPr>
        <w:rPr>
          <w:rFonts w:ascii="Arial" w:hAnsi="Arial" w:cs="Arial"/>
          <w:sz w:val="24"/>
          <w:szCs w:val="24"/>
        </w:rPr>
      </w:pPr>
    </w:p>
    <w:p w14:paraId="27B27540" w14:textId="713B275A" w:rsidR="008D1EEA" w:rsidRPr="0055596D" w:rsidRDefault="008D1EEA" w:rsidP="00575C87">
      <w:pPr>
        <w:rPr>
          <w:rFonts w:ascii="Arial" w:hAnsi="Arial" w:cs="Arial"/>
          <w:b/>
          <w:bCs/>
          <w:sz w:val="24"/>
          <w:szCs w:val="24"/>
        </w:rPr>
      </w:pPr>
      <w:r w:rsidRPr="0055596D">
        <w:rPr>
          <w:rFonts w:ascii="Arial" w:hAnsi="Arial" w:cs="Arial"/>
          <w:b/>
          <w:bCs/>
          <w:sz w:val="24"/>
          <w:szCs w:val="24"/>
        </w:rPr>
        <w:t>MAX ANGELO D. PERIN, MSCS</w:t>
      </w:r>
      <w:r w:rsidRPr="0055596D">
        <w:rPr>
          <w:rFonts w:ascii="Arial" w:hAnsi="Arial" w:cs="Arial"/>
          <w:b/>
          <w:bCs/>
          <w:sz w:val="24"/>
          <w:szCs w:val="24"/>
        </w:rPr>
        <w:tab/>
        <w:t xml:space="preserve">                           </w:t>
      </w:r>
    </w:p>
    <w:p w14:paraId="0D3F7627" w14:textId="4F12CDE8" w:rsidR="008D1EEA" w:rsidRDefault="0055596D" w:rsidP="00575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Adviser, Full Stack Masters</w:t>
      </w:r>
    </w:p>
    <w:p w14:paraId="78ED7AE9" w14:textId="7B48B538" w:rsidR="0055596D" w:rsidRDefault="0055596D" w:rsidP="00575C87">
      <w:pPr>
        <w:rPr>
          <w:rFonts w:ascii="Arial" w:hAnsi="Arial" w:cs="Arial"/>
          <w:sz w:val="24"/>
          <w:szCs w:val="24"/>
        </w:rPr>
      </w:pPr>
    </w:p>
    <w:p w14:paraId="09E80975" w14:textId="75F0DEAA" w:rsidR="0055596D" w:rsidRPr="0055596D" w:rsidRDefault="0055596D" w:rsidP="00555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DARREL A. CARDANA, MIS</w:t>
      </w:r>
    </w:p>
    <w:p w14:paraId="25BF7B96" w14:textId="53173203" w:rsidR="0055596D" w:rsidRDefault="0055596D" w:rsidP="0055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</w:t>
      </w:r>
      <w:r>
        <w:rPr>
          <w:rFonts w:ascii="Arial" w:hAnsi="Arial" w:cs="Arial"/>
          <w:sz w:val="24"/>
          <w:szCs w:val="24"/>
        </w:rPr>
        <w:t>Adviser</w:t>
      </w:r>
      <w:r>
        <w:rPr>
          <w:rFonts w:ascii="Arial" w:hAnsi="Arial" w:cs="Arial"/>
          <w:sz w:val="24"/>
          <w:szCs w:val="24"/>
        </w:rPr>
        <w:t>/Consultant</w:t>
      </w:r>
      <w:r>
        <w:rPr>
          <w:rFonts w:ascii="Arial" w:hAnsi="Arial" w:cs="Arial"/>
          <w:sz w:val="24"/>
          <w:szCs w:val="24"/>
        </w:rPr>
        <w:t>, Full Stack Masters</w:t>
      </w:r>
    </w:p>
    <w:p w14:paraId="24EBECCC" w14:textId="77777777" w:rsidR="0055596D" w:rsidRDefault="0055596D" w:rsidP="00575C87">
      <w:pPr>
        <w:rPr>
          <w:rFonts w:ascii="Arial" w:hAnsi="Arial" w:cs="Arial"/>
          <w:sz w:val="24"/>
          <w:szCs w:val="24"/>
        </w:rPr>
      </w:pPr>
    </w:p>
    <w:p w14:paraId="0DE281BB" w14:textId="62F1FB2D" w:rsidR="0055596D" w:rsidRPr="0055596D" w:rsidRDefault="0055596D" w:rsidP="00555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CECILIA GUMANOY</w:t>
      </w:r>
    </w:p>
    <w:p w14:paraId="45979938" w14:textId="284B61BF" w:rsidR="0055596D" w:rsidRDefault="0055596D" w:rsidP="0055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Adviser, </w:t>
      </w:r>
      <w:r>
        <w:rPr>
          <w:rFonts w:ascii="Arial" w:hAnsi="Arial" w:cs="Arial"/>
          <w:sz w:val="24"/>
          <w:szCs w:val="24"/>
        </w:rPr>
        <w:t>Computing Society</w:t>
      </w:r>
    </w:p>
    <w:p w14:paraId="6314AB5F" w14:textId="77777777" w:rsidR="0055596D" w:rsidRPr="00387CFD" w:rsidRDefault="0055596D" w:rsidP="00575C87"/>
    <w:sectPr w:rsidR="0055596D" w:rsidRPr="00387CFD" w:rsidSect="0055596D">
      <w:headerReference w:type="default" r:id="rId8"/>
      <w:footerReference w:type="even" r:id="rId9"/>
      <w:type w:val="continuous"/>
      <w:pgSz w:w="11907" w:h="16840" w:code="9"/>
      <w:pgMar w:top="720" w:right="720" w:bottom="720" w:left="1440" w:header="2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F6876" w14:textId="77777777" w:rsidR="008C3ADD" w:rsidRDefault="008C3ADD">
      <w:r>
        <w:separator/>
      </w:r>
    </w:p>
  </w:endnote>
  <w:endnote w:type="continuationSeparator" w:id="0">
    <w:p w14:paraId="5292501D" w14:textId="77777777" w:rsidR="008C3ADD" w:rsidRDefault="008C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libri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67D69" w14:textId="77777777" w:rsidR="008C3ADD" w:rsidRDefault="008C3ADD">
      <w:r>
        <w:separator/>
      </w:r>
    </w:p>
  </w:footnote>
  <w:footnote w:type="continuationSeparator" w:id="0">
    <w:p w14:paraId="23B03CC2" w14:textId="77777777" w:rsidR="008C3ADD" w:rsidRDefault="008C3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1EFF0" w14:textId="77777777" w:rsidR="00582B3E" w:rsidRDefault="00582B3E" w:rsidP="00582B3E">
    <w:pPr>
      <w:widowControl w:val="0"/>
      <w:rPr>
        <w:rFonts w:ascii="Arial" w:eastAsia="Arial" w:hAnsi="Arial" w:cs="Arial"/>
        <w:sz w:val="22"/>
      </w:rPr>
    </w:pPr>
  </w:p>
  <w:p w14:paraId="1F3EAC1F" w14:textId="312A2BFC" w:rsidR="00582B3E" w:rsidRDefault="0055596D" w:rsidP="00582B3E">
    <w:pPr>
      <w:pStyle w:val="NoSpacing"/>
      <w:ind w:left="720" w:firstLine="720"/>
      <w:contextualSpacing/>
      <w:rPr>
        <w:rFonts w:ascii="Arial" w:eastAsiaTheme="minorEastAsia" w:hAnsi="Arial" w:cs="Arial"/>
      </w:rPr>
    </w:pPr>
    <w:r>
      <w:rPr>
        <w:rFonts w:eastAsiaTheme="minorEastAsia"/>
        <w:noProof/>
      </w:rPr>
      <w:drawing>
        <wp:anchor distT="0" distB="0" distL="114300" distR="114300" simplePos="0" relativeHeight="251660288" behindDoc="1" locked="0" layoutInCell="1" allowOverlap="1" wp14:anchorId="2D0CE708" wp14:editId="06AF685D">
          <wp:simplePos x="0" y="0"/>
          <wp:positionH relativeFrom="column">
            <wp:posOffset>5112657</wp:posOffset>
          </wp:positionH>
          <wp:positionV relativeFrom="paragraph">
            <wp:posOffset>58783</wp:posOffset>
          </wp:positionV>
          <wp:extent cx="1261745" cy="640080"/>
          <wp:effectExtent l="0" t="0" r="0" b="7620"/>
          <wp:wrapNone/>
          <wp:docPr id="1573618097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8919629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59264" behindDoc="1" locked="0" layoutInCell="1" allowOverlap="1" wp14:anchorId="774855B5" wp14:editId="27C76A50">
          <wp:simplePos x="0" y="0"/>
          <wp:positionH relativeFrom="column">
            <wp:posOffset>4274003</wp:posOffset>
          </wp:positionH>
          <wp:positionV relativeFrom="paragraph">
            <wp:posOffset>23223</wp:posOffset>
          </wp:positionV>
          <wp:extent cx="748665" cy="694690"/>
          <wp:effectExtent l="0" t="0" r="0" b="0"/>
          <wp:wrapNone/>
          <wp:docPr id="154687063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B3E">
      <w:rPr>
        <w:rFonts w:eastAsiaTheme="minorEastAsia"/>
        <w:noProof/>
      </w:rPr>
      <w:drawing>
        <wp:anchor distT="0" distB="0" distL="114300" distR="114300" simplePos="0" relativeHeight="251661312" behindDoc="1" locked="0" layoutInCell="1" allowOverlap="1" wp14:anchorId="6307F57F" wp14:editId="3DB4A0E6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7620" b="7620"/>
          <wp:wrapNone/>
          <wp:docPr id="194803183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B3E">
      <w:rPr>
        <w:rFonts w:ascii="Arial" w:hAnsi="Arial" w:cs="Arial"/>
      </w:rPr>
      <w:t>Republic of the Philippines</w:t>
    </w:r>
  </w:p>
  <w:p w14:paraId="425DE43F" w14:textId="77777777" w:rsidR="00582B3E" w:rsidRDefault="00582B3E" w:rsidP="00582B3E">
    <w:pPr>
      <w:pStyle w:val="NoSpacing"/>
      <w:ind w:left="720" w:firstLine="720"/>
      <w:contextualSpacing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BOHOL ISLAND STATE UNIVERSITY</w:t>
    </w:r>
  </w:p>
  <w:p w14:paraId="270A2D90" w14:textId="55EF0845" w:rsidR="00582B3E" w:rsidRDefault="00582B3E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Zamora, Bilar, 6317, Bohol, Philippines</w:t>
    </w:r>
  </w:p>
  <w:p w14:paraId="5D1E5B45" w14:textId="77777777" w:rsidR="008D1EEA" w:rsidRDefault="008D1EEA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 w:rsidRPr="008D1EEA">
      <w:rPr>
        <w:rFonts w:ascii="Tagalog Doctrina 1593" w:hAnsi="Tagalog Doctrina 1593" w:cs="Arial"/>
        <w:sz w:val="20"/>
        <w:szCs w:val="20"/>
      </w:rPr>
      <w:t xml:space="preserve">ᜉᜈᜈᜎᜒᜃ᜔ᜐᜒᜃᜈ᜔ ᜅ᜔ ᜋᜃᜐ </w:t>
    </w:r>
    <w:r w:rsidRPr="008D1EEA">
      <w:rPr>
        <w:rFonts w:ascii="Arial" w:hAnsi="Arial" w:cs="Arial"/>
        <w:sz w:val="20"/>
        <w:szCs w:val="20"/>
      </w:rPr>
      <w:t xml:space="preserve">Makasa Laboratory x </w:t>
    </w:r>
  </w:p>
  <w:p w14:paraId="4EB1E543" w14:textId="17E5EB6A" w:rsidR="00582B3E" w:rsidRPr="008D1EEA" w:rsidRDefault="008D1EEA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 w:rsidRPr="008D1EEA">
      <w:rPr>
        <w:rFonts w:ascii="Arial" w:hAnsi="Arial" w:cs="Arial"/>
        <w:sz w:val="20"/>
        <w:szCs w:val="20"/>
      </w:rPr>
      <w:t>Full Stack Masters</w:t>
    </w:r>
    <w:r w:rsidR="0055596D">
      <w:rPr>
        <w:rFonts w:ascii="Arial" w:hAnsi="Arial" w:cs="Arial"/>
        <w:sz w:val="20"/>
        <w:szCs w:val="20"/>
      </w:rPr>
      <w:t>, Computing Society</w:t>
    </w:r>
  </w:p>
  <w:p w14:paraId="19B52D62" w14:textId="77777777" w:rsidR="00582B3E" w:rsidRDefault="00582B3E" w:rsidP="00582B3E">
    <w:pP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i/>
        <w:iCs/>
        <w:sz w:val="20"/>
        <w:szCs w:val="20"/>
      </w:rPr>
      <w:t xml:space="preserve">                             B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S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U</w:t>
    </w:r>
    <w:r>
      <w:rPr>
        <w:rFonts w:ascii="Times New Roman" w:hAnsi="Times New Roman" w:cs="Times New Roman"/>
        <w:bCs/>
        <w:i/>
        <w:iCs/>
        <w:sz w:val="20"/>
        <w:szCs w:val="20"/>
      </w:rPr>
      <w:t>prightness</w:t>
    </w:r>
  </w:p>
  <w:p w14:paraId="48639FC4" w14:textId="77777777" w:rsidR="0055596D" w:rsidRDefault="0055596D" w:rsidP="0055596D">
    <w:pPr>
      <w:jc w:val="center"/>
      <w:rPr>
        <w:b/>
        <w:bCs/>
        <w:sz w:val="24"/>
        <w:szCs w:val="24"/>
      </w:rPr>
    </w:pPr>
  </w:p>
  <w:p w14:paraId="569ACD9C" w14:textId="37142415" w:rsidR="00582B3E" w:rsidRPr="0055596D" w:rsidRDefault="0055596D" w:rsidP="0055596D">
    <w:pPr>
      <w:jc w:val="center"/>
      <w:rPr>
        <w:b/>
        <w:bCs/>
        <w:sz w:val="28"/>
        <w:szCs w:val="28"/>
      </w:rPr>
    </w:pPr>
    <w:r w:rsidRPr="0055596D">
      <w:rPr>
        <w:b/>
        <w:bCs/>
        <w:sz w:val="28"/>
        <w:szCs w:val="28"/>
      </w:rPr>
      <w:t>Full Stack Masters</w:t>
    </w:r>
    <w:r>
      <w:rPr>
        <w:b/>
        <w:bCs/>
        <w:sz w:val="28"/>
        <w:szCs w:val="28"/>
      </w:rPr>
      <w:t>,</w:t>
    </w:r>
    <w:r w:rsidRPr="0055596D">
      <w:rPr>
        <w:b/>
        <w:bCs/>
        <w:sz w:val="28"/>
        <w:szCs w:val="28"/>
      </w:rPr>
      <w:t xml:space="preserve"> </w:t>
    </w:r>
    <w:r w:rsidR="00085E42">
      <w:rPr>
        <w:b/>
        <w:bCs/>
        <w:sz w:val="28"/>
        <w:szCs w:val="28"/>
      </w:rPr>
      <w:t>Computing Society</w:t>
    </w:r>
    <w:r w:rsidRPr="0055596D">
      <w:rPr>
        <w:b/>
        <w:bCs/>
        <w:sz w:val="28"/>
        <w:szCs w:val="28"/>
      </w:rPr>
      <w:t xml:space="preserve"> Meeting Minutes</w:t>
    </w:r>
  </w:p>
  <w:p w14:paraId="49DA123C" w14:textId="434FDB2C" w:rsidR="00251B2E" w:rsidRPr="00041DAD" w:rsidRDefault="00251B2E" w:rsidP="00041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A4B1A31"/>
    <w:multiLevelType w:val="hybridMultilevel"/>
    <w:tmpl w:val="B7F22C72"/>
    <w:lvl w:ilvl="0" w:tplc="8174A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F14CF5"/>
    <w:multiLevelType w:val="hybridMultilevel"/>
    <w:tmpl w:val="4B5A0F62"/>
    <w:lvl w:ilvl="0" w:tplc="A89ABBA6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6" w:hanging="360"/>
      </w:pPr>
    </w:lvl>
    <w:lvl w:ilvl="2" w:tplc="3409001B" w:tentative="1">
      <w:start w:val="1"/>
      <w:numFmt w:val="lowerRoman"/>
      <w:lvlText w:val="%3."/>
      <w:lvlJc w:val="right"/>
      <w:pPr>
        <w:ind w:left="2856" w:hanging="180"/>
      </w:pPr>
    </w:lvl>
    <w:lvl w:ilvl="3" w:tplc="3409000F" w:tentative="1">
      <w:start w:val="1"/>
      <w:numFmt w:val="decimal"/>
      <w:lvlText w:val="%4."/>
      <w:lvlJc w:val="left"/>
      <w:pPr>
        <w:ind w:left="3576" w:hanging="360"/>
      </w:pPr>
    </w:lvl>
    <w:lvl w:ilvl="4" w:tplc="34090019" w:tentative="1">
      <w:start w:val="1"/>
      <w:numFmt w:val="lowerLetter"/>
      <w:lvlText w:val="%5."/>
      <w:lvlJc w:val="left"/>
      <w:pPr>
        <w:ind w:left="4296" w:hanging="360"/>
      </w:pPr>
    </w:lvl>
    <w:lvl w:ilvl="5" w:tplc="3409001B" w:tentative="1">
      <w:start w:val="1"/>
      <w:numFmt w:val="lowerRoman"/>
      <w:lvlText w:val="%6."/>
      <w:lvlJc w:val="right"/>
      <w:pPr>
        <w:ind w:left="5016" w:hanging="180"/>
      </w:pPr>
    </w:lvl>
    <w:lvl w:ilvl="6" w:tplc="3409000F" w:tentative="1">
      <w:start w:val="1"/>
      <w:numFmt w:val="decimal"/>
      <w:lvlText w:val="%7."/>
      <w:lvlJc w:val="left"/>
      <w:pPr>
        <w:ind w:left="5736" w:hanging="360"/>
      </w:pPr>
    </w:lvl>
    <w:lvl w:ilvl="7" w:tplc="34090019" w:tentative="1">
      <w:start w:val="1"/>
      <w:numFmt w:val="lowerLetter"/>
      <w:lvlText w:val="%8."/>
      <w:lvlJc w:val="left"/>
      <w:pPr>
        <w:ind w:left="6456" w:hanging="360"/>
      </w:pPr>
    </w:lvl>
    <w:lvl w:ilvl="8" w:tplc="3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5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7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0491E4D"/>
    <w:multiLevelType w:val="hybridMultilevel"/>
    <w:tmpl w:val="DB5AAB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C4F80"/>
    <w:multiLevelType w:val="hybridMultilevel"/>
    <w:tmpl w:val="2DA8F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1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2" w15:restartNumberingAfterBreak="0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4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9E534C"/>
    <w:multiLevelType w:val="hybridMultilevel"/>
    <w:tmpl w:val="1D4A20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7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555E2F55"/>
    <w:multiLevelType w:val="hybridMultilevel"/>
    <w:tmpl w:val="52969726"/>
    <w:lvl w:ilvl="0" w:tplc="05FE27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4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5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6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35"/>
  </w:num>
  <w:num w:numId="2" w16cid:durableId="162087254">
    <w:abstractNumId w:val="40"/>
  </w:num>
  <w:num w:numId="3" w16cid:durableId="1024094697">
    <w:abstractNumId w:val="38"/>
  </w:num>
  <w:num w:numId="4" w16cid:durableId="979382889">
    <w:abstractNumId w:val="39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29"/>
  </w:num>
  <w:num w:numId="16" w16cid:durableId="2011827414">
    <w:abstractNumId w:val="17"/>
  </w:num>
  <w:num w:numId="17" w16cid:durableId="850487352">
    <w:abstractNumId w:val="13"/>
  </w:num>
  <w:num w:numId="18" w16cid:durableId="2026789664">
    <w:abstractNumId w:val="36"/>
  </w:num>
  <w:num w:numId="19" w16cid:durableId="440106415">
    <w:abstractNumId w:val="24"/>
  </w:num>
  <w:num w:numId="20" w16cid:durableId="1751347049">
    <w:abstractNumId w:val="20"/>
  </w:num>
  <w:num w:numId="21" w16cid:durableId="1316107853">
    <w:abstractNumId w:val="33"/>
  </w:num>
  <w:num w:numId="22" w16cid:durableId="1509951523">
    <w:abstractNumId w:val="27"/>
  </w:num>
  <w:num w:numId="23" w16cid:durableId="1602104011">
    <w:abstractNumId w:val="30"/>
  </w:num>
  <w:num w:numId="24" w16cid:durableId="1691222976">
    <w:abstractNumId w:val="15"/>
  </w:num>
  <w:num w:numId="25" w16cid:durableId="137890035">
    <w:abstractNumId w:val="22"/>
  </w:num>
  <w:num w:numId="26" w16cid:durableId="425924319">
    <w:abstractNumId w:val="10"/>
  </w:num>
  <w:num w:numId="27" w16cid:durableId="313417721">
    <w:abstractNumId w:val="37"/>
  </w:num>
  <w:num w:numId="28" w16cid:durableId="1957904770">
    <w:abstractNumId w:val="31"/>
  </w:num>
  <w:num w:numId="29" w16cid:durableId="1626809856">
    <w:abstractNumId w:val="21"/>
  </w:num>
  <w:num w:numId="30" w16cid:durableId="1727604713">
    <w:abstractNumId w:val="32"/>
  </w:num>
  <w:num w:numId="31" w16cid:durableId="1223635743">
    <w:abstractNumId w:val="23"/>
  </w:num>
  <w:num w:numId="32" w16cid:durableId="1652169538">
    <w:abstractNumId w:val="34"/>
  </w:num>
  <w:num w:numId="33" w16cid:durableId="1596522841">
    <w:abstractNumId w:val="26"/>
  </w:num>
  <w:num w:numId="34" w16cid:durableId="785272469">
    <w:abstractNumId w:val="11"/>
  </w:num>
  <w:num w:numId="35" w16cid:durableId="2115704152">
    <w:abstractNumId w:val="16"/>
  </w:num>
  <w:num w:numId="36" w16cid:durableId="326330340">
    <w:abstractNumId w:val="14"/>
  </w:num>
  <w:num w:numId="37" w16cid:durableId="964776952">
    <w:abstractNumId w:val="25"/>
  </w:num>
  <w:num w:numId="38" w16cid:durableId="1797915533">
    <w:abstractNumId w:val="28"/>
  </w:num>
  <w:num w:numId="39" w16cid:durableId="1501310865">
    <w:abstractNumId w:val="12"/>
  </w:num>
  <w:num w:numId="40" w16cid:durableId="1693725491">
    <w:abstractNumId w:val="18"/>
  </w:num>
  <w:num w:numId="41" w16cid:durableId="18092045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ZFALACXiUggtAAAA"/>
  </w:docVars>
  <w:rsids>
    <w:rsidRoot w:val="007651C5"/>
    <w:rsid w:val="00017CBB"/>
    <w:rsid w:val="000216B3"/>
    <w:rsid w:val="0002266D"/>
    <w:rsid w:val="00025FE9"/>
    <w:rsid w:val="00040826"/>
    <w:rsid w:val="00041DAD"/>
    <w:rsid w:val="00045537"/>
    <w:rsid w:val="000465B4"/>
    <w:rsid w:val="00055FE5"/>
    <w:rsid w:val="00067415"/>
    <w:rsid w:val="00067843"/>
    <w:rsid w:val="00085E42"/>
    <w:rsid w:val="000B13A1"/>
    <w:rsid w:val="000D4799"/>
    <w:rsid w:val="000D79BB"/>
    <w:rsid w:val="000F34A1"/>
    <w:rsid w:val="000F7663"/>
    <w:rsid w:val="00127FD2"/>
    <w:rsid w:val="00144270"/>
    <w:rsid w:val="001B65D8"/>
    <w:rsid w:val="001E5F40"/>
    <w:rsid w:val="00205BE2"/>
    <w:rsid w:val="00210AB3"/>
    <w:rsid w:val="00215DDE"/>
    <w:rsid w:val="00230AF2"/>
    <w:rsid w:val="00240AAE"/>
    <w:rsid w:val="00251B2E"/>
    <w:rsid w:val="00255673"/>
    <w:rsid w:val="002661EF"/>
    <w:rsid w:val="00270BD1"/>
    <w:rsid w:val="00276BFC"/>
    <w:rsid w:val="00285838"/>
    <w:rsid w:val="002A62D1"/>
    <w:rsid w:val="002B3DFC"/>
    <w:rsid w:val="002D1EA0"/>
    <w:rsid w:val="002D445D"/>
    <w:rsid w:val="002E03C7"/>
    <w:rsid w:val="003306FF"/>
    <w:rsid w:val="00337F49"/>
    <w:rsid w:val="00357651"/>
    <w:rsid w:val="0035766B"/>
    <w:rsid w:val="00366B54"/>
    <w:rsid w:val="00387CFD"/>
    <w:rsid w:val="0039411F"/>
    <w:rsid w:val="003A0670"/>
    <w:rsid w:val="003D0D42"/>
    <w:rsid w:val="003D5F2E"/>
    <w:rsid w:val="00416799"/>
    <w:rsid w:val="00422BC9"/>
    <w:rsid w:val="004448F8"/>
    <w:rsid w:val="00480FBF"/>
    <w:rsid w:val="00485142"/>
    <w:rsid w:val="004859C4"/>
    <w:rsid w:val="00490112"/>
    <w:rsid w:val="004909A0"/>
    <w:rsid w:val="004934AA"/>
    <w:rsid w:val="004A435A"/>
    <w:rsid w:val="004C4DC4"/>
    <w:rsid w:val="004C6503"/>
    <w:rsid w:val="00504579"/>
    <w:rsid w:val="00504E31"/>
    <w:rsid w:val="00524E60"/>
    <w:rsid w:val="0055596D"/>
    <w:rsid w:val="00556FB7"/>
    <w:rsid w:val="00571CF5"/>
    <w:rsid w:val="00575C87"/>
    <w:rsid w:val="00582B3E"/>
    <w:rsid w:val="00597EA7"/>
    <w:rsid w:val="005A4DCD"/>
    <w:rsid w:val="005A53BE"/>
    <w:rsid w:val="005B39D8"/>
    <w:rsid w:val="005C34E7"/>
    <w:rsid w:val="005C55BD"/>
    <w:rsid w:val="005C670B"/>
    <w:rsid w:val="0060525B"/>
    <w:rsid w:val="00624EA0"/>
    <w:rsid w:val="00630473"/>
    <w:rsid w:val="00683C8F"/>
    <w:rsid w:val="00690266"/>
    <w:rsid w:val="006F168B"/>
    <w:rsid w:val="006F52F5"/>
    <w:rsid w:val="00721290"/>
    <w:rsid w:val="00731868"/>
    <w:rsid w:val="007651C5"/>
    <w:rsid w:val="00787A39"/>
    <w:rsid w:val="007A6C15"/>
    <w:rsid w:val="007C6A62"/>
    <w:rsid w:val="008002A6"/>
    <w:rsid w:val="008067F8"/>
    <w:rsid w:val="00825EA7"/>
    <w:rsid w:val="008305B2"/>
    <w:rsid w:val="0086044F"/>
    <w:rsid w:val="0086277F"/>
    <w:rsid w:val="00863DBA"/>
    <w:rsid w:val="008662D5"/>
    <w:rsid w:val="008934B8"/>
    <w:rsid w:val="008A1AEA"/>
    <w:rsid w:val="008C3ADD"/>
    <w:rsid w:val="008D1EEA"/>
    <w:rsid w:val="008E1048"/>
    <w:rsid w:val="008E5B69"/>
    <w:rsid w:val="00925203"/>
    <w:rsid w:val="00926510"/>
    <w:rsid w:val="00936022"/>
    <w:rsid w:val="009550FF"/>
    <w:rsid w:val="00967CCB"/>
    <w:rsid w:val="00972513"/>
    <w:rsid w:val="00974247"/>
    <w:rsid w:val="009C0F0B"/>
    <w:rsid w:val="009C38A6"/>
    <w:rsid w:val="009E5566"/>
    <w:rsid w:val="00A0454F"/>
    <w:rsid w:val="00A21F7E"/>
    <w:rsid w:val="00A26DA9"/>
    <w:rsid w:val="00A51945"/>
    <w:rsid w:val="00A80788"/>
    <w:rsid w:val="00AA039D"/>
    <w:rsid w:val="00AA0A98"/>
    <w:rsid w:val="00AA3CE7"/>
    <w:rsid w:val="00AA4186"/>
    <w:rsid w:val="00AF2B4F"/>
    <w:rsid w:val="00B03AF1"/>
    <w:rsid w:val="00B21AEA"/>
    <w:rsid w:val="00B2687E"/>
    <w:rsid w:val="00B463A1"/>
    <w:rsid w:val="00B46F7C"/>
    <w:rsid w:val="00B50380"/>
    <w:rsid w:val="00B508AB"/>
    <w:rsid w:val="00B52D8C"/>
    <w:rsid w:val="00B83749"/>
    <w:rsid w:val="00BB0D2C"/>
    <w:rsid w:val="00BC17AE"/>
    <w:rsid w:val="00BD48E5"/>
    <w:rsid w:val="00BE04E2"/>
    <w:rsid w:val="00BE13B7"/>
    <w:rsid w:val="00BF5CF6"/>
    <w:rsid w:val="00C34279"/>
    <w:rsid w:val="00C404F1"/>
    <w:rsid w:val="00C41E7F"/>
    <w:rsid w:val="00C62C74"/>
    <w:rsid w:val="00C64979"/>
    <w:rsid w:val="00C72E5A"/>
    <w:rsid w:val="00CF5BAF"/>
    <w:rsid w:val="00D17AB8"/>
    <w:rsid w:val="00D518AB"/>
    <w:rsid w:val="00D7462E"/>
    <w:rsid w:val="00D779BA"/>
    <w:rsid w:val="00D8592C"/>
    <w:rsid w:val="00D868B7"/>
    <w:rsid w:val="00D97DEF"/>
    <w:rsid w:val="00DA549B"/>
    <w:rsid w:val="00DA7E72"/>
    <w:rsid w:val="00DB3B50"/>
    <w:rsid w:val="00DB5B74"/>
    <w:rsid w:val="00DC232A"/>
    <w:rsid w:val="00DE1A24"/>
    <w:rsid w:val="00E02EB0"/>
    <w:rsid w:val="00E12988"/>
    <w:rsid w:val="00E12CDF"/>
    <w:rsid w:val="00E1307C"/>
    <w:rsid w:val="00E33234"/>
    <w:rsid w:val="00E42BA8"/>
    <w:rsid w:val="00E574A1"/>
    <w:rsid w:val="00E637D9"/>
    <w:rsid w:val="00E76845"/>
    <w:rsid w:val="00E84663"/>
    <w:rsid w:val="00E8742B"/>
    <w:rsid w:val="00EC1109"/>
    <w:rsid w:val="00EC4366"/>
    <w:rsid w:val="00EE1506"/>
    <w:rsid w:val="00EE7811"/>
    <w:rsid w:val="00EF61ED"/>
    <w:rsid w:val="00F1427B"/>
    <w:rsid w:val="00F3624C"/>
    <w:rsid w:val="00F51C47"/>
    <w:rsid w:val="00F56AC9"/>
    <w:rsid w:val="00F6493A"/>
    <w:rsid w:val="00F9634D"/>
    <w:rsid w:val="00FB0C9B"/>
    <w:rsid w:val="00FB6E37"/>
    <w:rsid w:val="00FB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Outline List 2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96D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A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A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7A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A39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787A39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787A39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787A39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787A39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7A39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787A39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787A39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39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787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87A39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787A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87A39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7A39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A39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87A39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787A39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787A39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787A39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787A39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787A39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787A39"/>
    <w:pPr>
      <w:numPr>
        <w:numId w:val="20"/>
      </w:numPr>
    </w:pPr>
  </w:style>
  <w:style w:type="numbering" w:customStyle="1" w:styleId="SIGPLANListletter">
    <w:name w:val="SIGPLAN List letter"/>
    <w:basedOn w:val="NoList"/>
    <w:rsid w:val="00787A39"/>
    <w:pPr>
      <w:numPr>
        <w:numId w:val="21"/>
      </w:numPr>
    </w:pPr>
  </w:style>
  <w:style w:type="numbering" w:customStyle="1" w:styleId="SIGPLANListnumber">
    <w:name w:val="SIGPLAN List number"/>
    <w:basedOn w:val="NoList"/>
    <w:rsid w:val="00787A39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787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7A39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7A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7A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7A39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787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7A39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A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787A39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787A39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787A39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787A39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787A39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787A39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8D1EEA"/>
    <w:pPr>
      <w:spacing w:line="264" w:lineRule="auto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DA7E72"/>
    <w:pPr>
      <w:spacing w:before="220" w:after="80" w:line="240" w:lineRule="auto"/>
      <w:ind w:left="432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787A39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787A39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787A39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qFormat/>
    <w:rsid w:val="00787A39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787A39"/>
  </w:style>
  <w:style w:type="paragraph" w:customStyle="1" w:styleId="Titledocument">
    <w:name w:val="Title_document"/>
    <w:basedOn w:val="Heading1"/>
    <w:link w:val="TitledocumentChar"/>
    <w:autoRedefine/>
    <w:qFormat/>
    <w:rsid w:val="008305B2"/>
    <w:pPr>
      <w:spacing w:before="100" w:after="100" w:line="240" w:lineRule="auto"/>
      <w:jc w:val="center"/>
    </w:pPr>
    <w:rPr>
      <w:rFonts w:ascii="Linux Biolinum" w:eastAsia="Times New Roman" w:hAnsi="Linux Biolinum" w:cs="Linux Biolinum"/>
      <w:bCs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787A39"/>
  </w:style>
  <w:style w:type="paragraph" w:customStyle="1" w:styleId="Appendix">
    <w:name w:val="Appendix"/>
    <w:link w:val="AppendixChar"/>
    <w:qFormat/>
    <w:rsid w:val="00787A39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787A39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787A39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787A39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787A39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787A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787A39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787A39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787A39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787A39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787A39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787A39"/>
  </w:style>
  <w:style w:type="character" w:customStyle="1" w:styleId="Coden">
    <w:name w:val="Code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7A39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7A39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7A39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787A39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787A39"/>
  </w:style>
  <w:style w:type="character" w:customStyle="1" w:styleId="Correct">
    <w:name w:val="Correct"/>
    <w:basedOn w:val="DefaultParagraphFont"/>
    <w:uiPriority w:val="1"/>
    <w:qFormat/>
    <w:rsid w:val="00787A39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787A39"/>
  </w:style>
  <w:style w:type="character" w:customStyle="1" w:styleId="Degree">
    <w:name w:val="Degre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787A39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787A39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787A39"/>
  </w:style>
  <w:style w:type="character" w:customStyle="1" w:styleId="DisplayFormulaUnnumChar">
    <w:name w:val="DisplayFormulaUnnum Char"/>
    <w:basedOn w:val="DefaultParagraphFont"/>
    <w:link w:val="DisplayFormulaUnnum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787A39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787A39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7A39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787A39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87A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7A39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787A39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7A39"/>
    <w:rPr>
      <w:color w:val="FF0000"/>
    </w:rPr>
  </w:style>
  <w:style w:type="paragraph" w:customStyle="1" w:styleId="Extract">
    <w:name w:val="Extract"/>
    <w:basedOn w:val="Normal"/>
    <w:rsid w:val="00787A39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7A39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7A39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787A39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787A39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787A39"/>
  </w:style>
  <w:style w:type="character" w:customStyle="1" w:styleId="TableFootnoteChar">
    <w:name w:val="TableFootnote Char"/>
    <w:basedOn w:val="DefaultParagraphFont"/>
    <w:link w:val="TableFootnote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787A39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787A39"/>
    <w:pPr>
      <w:shd w:val="clear" w:color="auto" w:fill="E2EFD9" w:themeFill="accent6" w:themeFillTint="33"/>
      <w:ind w:left="1134" w:right="1134"/>
      <w:jc w:val="both"/>
    </w:pPr>
  </w:style>
  <w:style w:type="character" w:customStyle="1" w:styleId="focus">
    <w:name w:val="focus"/>
    <w:basedOn w:val="DefaultParagraphFont"/>
    <w:rsid w:val="00787A39"/>
  </w:style>
  <w:style w:type="character" w:styleId="FollowedHyperlink">
    <w:name w:val="FollowedHyperlink"/>
    <w:basedOn w:val="DefaultParagraphFont"/>
    <w:uiPriority w:val="99"/>
    <w:unhideWhenUsed/>
    <w:rsid w:val="00787A39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qFormat/>
    <w:rsid w:val="00787A39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787A39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787A39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link w:val="Head3Char"/>
    <w:autoRedefine/>
    <w:qFormat/>
    <w:rsid w:val="00787A39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787A39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787A39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787A39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787A39"/>
  </w:style>
  <w:style w:type="character" w:customStyle="1" w:styleId="Isbn">
    <w:name w:val="Isb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787A39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787A39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7A39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link w:val="KeyWordHeadchar0"/>
    <w:autoRedefine/>
    <w:qFormat/>
    <w:rsid w:val="00787A39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787A39"/>
    <w:pPr>
      <w:spacing w:before="60" w:after="60"/>
    </w:pPr>
  </w:style>
  <w:style w:type="paragraph" w:styleId="ListParagraph">
    <w:name w:val="List Paragraph"/>
    <w:autoRedefine/>
    <w:qFormat/>
    <w:rsid w:val="00E637D9"/>
    <w:pPr>
      <w:spacing w:line="264" w:lineRule="auto"/>
      <w:ind w:left="1440"/>
      <w:contextualSpacing/>
      <w:jc w:val="both"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787A39"/>
  </w:style>
  <w:style w:type="paragraph" w:customStyle="1" w:styleId="ListStart">
    <w:name w:val="ListStart"/>
    <w:basedOn w:val="Normal"/>
    <w:qFormat/>
    <w:rsid w:val="00787A39"/>
  </w:style>
  <w:style w:type="paragraph" w:customStyle="1" w:styleId="MetadataHead">
    <w:name w:val="MetadataHead"/>
    <w:basedOn w:val="Normal"/>
    <w:rsid w:val="00787A39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787A39"/>
  </w:style>
  <w:style w:type="character" w:customStyle="1" w:styleId="ParaContinueChar">
    <w:name w:val="ParaContinue Char"/>
    <w:basedOn w:val="DefaultParagraphFont"/>
    <w:link w:val="ParaContinue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787A39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787A39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787A39"/>
    <w:pPr>
      <w:shd w:val="clear" w:color="auto" w:fill="EDEDED" w:themeFill="accent3" w:themeFillTint="33"/>
      <w:ind w:left="1134" w:right="1134"/>
      <w:jc w:val="both"/>
    </w:pPr>
  </w:style>
  <w:style w:type="paragraph" w:customStyle="1" w:styleId="Quotation">
    <w:name w:val="Quotation"/>
    <w:basedOn w:val="Normal"/>
    <w:qFormat/>
    <w:rsid w:val="00787A39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787A39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787A39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787A39"/>
    <w:rPr>
      <w:color w:val="0000FF"/>
    </w:rPr>
  </w:style>
  <w:style w:type="paragraph" w:customStyle="1" w:styleId="Reference">
    <w:name w:val="Reference"/>
    <w:basedOn w:val="Normal"/>
    <w:qFormat/>
    <w:rsid w:val="00787A39"/>
  </w:style>
  <w:style w:type="paragraph" w:customStyle="1" w:styleId="ReferenceHead">
    <w:name w:val="ReferenceHead"/>
    <w:autoRedefine/>
    <w:qFormat/>
    <w:rsid w:val="00787A39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787A39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787A39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787A39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7A39"/>
  </w:style>
  <w:style w:type="character" w:customStyle="1" w:styleId="SalutationChar">
    <w:name w:val="Salutation Char"/>
    <w:basedOn w:val="DefaultParagraphFont"/>
    <w:link w:val="Salutation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787A39"/>
  </w:style>
  <w:style w:type="paragraph" w:customStyle="1" w:styleId="Source">
    <w:name w:val="Source"/>
    <w:basedOn w:val="Normal"/>
    <w:qFormat/>
    <w:rsid w:val="00787A39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787A39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787A39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7A39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787A39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787A39"/>
    <w:rPr>
      <w:color w:val="0000FF"/>
    </w:rPr>
  </w:style>
  <w:style w:type="paragraph" w:customStyle="1" w:styleId="TitleNote">
    <w:name w:val="TitleNote"/>
    <w:basedOn w:val="AuthNotes"/>
    <w:qFormat/>
    <w:rsid w:val="00787A39"/>
    <w:rPr>
      <w:sz w:val="20"/>
    </w:rPr>
  </w:style>
  <w:style w:type="paragraph" w:customStyle="1" w:styleId="TOC1">
    <w:name w:val="TOC1"/>
    <w:basedOn w:val="Normal"/>
    <w:qFormat/>
    <w:rsid w:val="00787A39"/>
  </w:style>
  <w:style w:type="paragraph" w:customStyle="1" w:styleId="TOC2">
    <w:name w:val="TOC2"/>
    <w:basedOn w:val="Normal"/>
    <w:qFormat/>
    <w:rsid w:val="00787A39"/>
  </w:style>
  <w:style w:type="paragraph" w:customStyle="1" w:styleId="TOC3">
    <w:name w:val="TOC3"/>
    <w:basedOn w:val="Normal"/>
    <w:qFormat/>
    <w:rsid w:val="00787A39"/>
  </w:style>
  <w:style w:type="paragraph" w:customStyle="1" w:styleId="TOC4">
    <w:name w:val="TOC4"/>
    <w:basedOn w:val="Normal"/>
    <w:qFormat/>
    <w:rsid w:val="00787A39"/>
  </w:style>
  <w:style w:type="paragraph" w:customStyle="1" w:styleId="TOCHeading">
    <w:name w:val="TOCHeading"/>
    <w:basedOn w:val="Normal"/>
    <w:qFormat/>
    <w:rsid w:val="00787A39"/>
  </w:style>
  <w:style w:type="paragraph" w:customStyle="1" w:styleId="Update">
    <w:name w:val="Update"/>
    <w:basedOn w:val="Normal"/>
    <w:qFormat/>
    <w:rsid w:val="00787A39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787A39"/>
  </w:style>
  <w:style w:type="paragraph" w:customStyle="1" w:styleId="VersoLRH">
    <w:name w:val="Verso_(LRH)"/>
    <w:autoRedefine/>
    <w:qFormat/>
    <w:rsid w:val="00787A39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787A39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787A39"/>
  </w:style>
  <w:style w:type="character" w:styleId="PageNumber">
    <w:name w:val="page number"/>
    <w:basedOn w:val="DefaultParagraphFont"/>
    <w:uiPriority w:val="99"/>
    <w:unhideWhenUsed/>
    <w:rsid w:val="00787A39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7A39"/>
    <w:rPr>
      <w:sz w:val="16"/>
    </w:rPr>
  </w:style>
  <w:style w:type="paragraph" w:styleId="NoSpacing">
    <w:name w:val="No Spacing"/>
    <w:link w:val="NoSpacingChar"/>
    <w:uiPriority w:val="1"/>
    <w:qFormat/>
    <w:rsid w:val="00787A39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787A39"/>
  </w:style>
  <w:style w:type="paragraph" w:customStyle="1" w:styleId="CCSHead">
    <w:name w:val="CCSHead"/>
    <w:basedOn w:val="KeyWordHead0"/>
    <w:link w:val="CCSHeadchar"/>
    <w:qFormat/>
    <w:rsid w:val="00787A39"/>
  </w:style>
  <w:style w:type="paragraph" w:customStyle="1" w:styleId="CCSDescription">
    <w:name w:val="CCSDescription"/>
    <w:basedOn w:val="KeyWords0"/>
    <w:qFormat/>
    <w:rsid w:val="00787A39"/>
  </w:style>
  <w:style w:type="paragraph" w:customStyle="1" w:styleId="RefFormatHead">
    <w:name w:val="RefFormat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7A39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787A39"/>
    <w:pPr>
      <w:spacing w:line="240" w:lineRule="auto"/>
    </w:pPr>
  </w:style>
  <w:style w:type="paragraph" w:customStyle="1" w:styleId="Style1">
    <w:name w:val="Style1"/>
    <w:basedOn w:val="Head4"/>
    <w:qFormat/>
    <w:rsid w:val="00787A39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787A39"/>
  </w:style>
  <w:style w:type="character" w:customStyle="1" w:styleId="ArticleNumber">
    <w:name w:val="ArticleNumber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787A39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787A39"/>
  </w:style>
  <w:style w:type="character" w:customStyle="1" w:styleId="DateChar1">
    <w:name w:val="Date Char1"/>
    <w:basedOn w:val="DefaultParagraphFont"/>
    <w:link w:val="Date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787A39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87A39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87A39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87A39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87A39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87A3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787A3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787A3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787A3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787A3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787A3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87A3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87A3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87A3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87A3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87A3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787A3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787A3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787A3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787A39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787A3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87A3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7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39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787A39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A39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787A39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link w:val="ACMRefHeadChar"/>
    <w:qFormat/>
    <w:rsid w:val="00787A39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link w:val="ACMRefChar"/>
    <w:qFormat/>
    <w:rsid w:val="00787A39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787A39"/>
  </w:style>
  <w:style w:type="paragraph" w:customStyle="1" w:styleId="ListParagraph0">
    <w:name w:val="ListParagraph"/>
    <w:basedOn w:val="ListParagraph"/>
    <w:qFormat/>
    <w:rsid w:val="00787A39"/>
  </w:style>
  <w:style w:type="paragraph" w:customStyle="1" w:styleId="Subtitle0">
    <w:name w:val="Sub_title"/>
    <w:basedOn w:val="Subtitle"/>
    <w:link w:val="SubtitleChar0"/>
    <w:qFormat/>
    <w:rsid w:val="00787A39"/>
    <w:pPr>
      <w:jc w:val="left"/>
    </w:pPr>
  </w:style>
  <w:style w:type="character" w:customStyle="1" w:styleId="SubtitleChar0">
    <w:name w:val="Sub_title Char"/>
    <w:basedOn w:val="SubtitleChar"/>
    <w:link w:val="Subtitle0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787A39"/>
    <w:rPr>
      <w:sz w:val="18"/>
    </w:rPr>
  </w:style>
  <w:style w:type="paragraph" w:customStyle="1" w:styleId="Normal1">
    <w:name w:val="Normal1"/>
    <w:basedOn w:val="Normal"/>
    <w:qFormat/>
    <w:rsid w:val="00787A39"/>
  </w:style>
  <w:style w:type="character" w:customStyle="1" w:styleId="In-textcode">
    <w:name w:val="In-text code"/>
    <w:basedOn w:val="DefaultParagraphFont"/>
    <w:uiPriority w:val="1"/>
    <w:qFormat/>
    <w:rsid w:val="00787A39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character" w:customStyle="1" w:styleId="TitledocumentChar">
    <w:name w:val="Title_document Char"/>
    <w:basedOn w:val="DefaultParagraphFont"/>
    <w:link w:val="Titledocument"/>
    <w:rsid w:val="008305B2"/>
    <w:rPr>
      <w:rFonts w:ascii="Linux Biolinum" w:eastAsia="Times New Roman" w:hAnsi="Linux Biolinum" w:cs="Linux Biolinum"/>
      <w:b/>
      <w:sz w:val="34"/>
    </w:rPr>
  </w:style>
  <w:style w:type="character" w:customStyle="1" w:styleId="ACMRefHeadChar">
    <w:name w:val="ACMRefHead Char"/>
    <w:basedOn w:val="TitledocumentChar"/>
    <w:link w:val="ACMRefHead"/>
    <w:rsid w:val="00FB0C9B"/>
    <w:rPr>
      <w:rFonts w:ascii="Linux Libertine" w:eastAsiaTheme="minorHAnsi" w:hAnsi="Linux Libertine" w:cs="Linux Libertine"/>
      <w:b w:val="0"/>
      <w:bCs/>
      <w:sz w:val="18"/>
      <w:szCs w:val="22"/>
    </w:rPr>
  </w:style>
  <w:style w:type="numbering" w:styleId="111111">
    <w:name w:val="Outline List 2"/>
    <w:basedOn w:val="NoList"/>
    <w:uiPriority w:val="99"/>
    <w:unhideWhenUsed/>
    <w:rsid w:val="00FB0C9B"/>
    <w:pPr>
      <w:numPr>
        <w:numId w:val="27"/>
      </w:numPr>
    </w:pPr>
  </w:style>
  <w:style w:type="character" w:customStyle="1" w:styleId="ACMRefChar">
    <w:name w:val="ACMRef Char"/>
    <w:basedOn w:val="TitledocumentChar"/>
    <w:link w:val="ACMRef"/>
    <w:rsid w:val="00FB0C9B"/>
    <w:rPr>
      <w:rFonts w:ascii="Linux Libertine" w:eastAsiaTheme="minorHAnsi" w:hAnsi="Linux Libertine" w:cs="Linux Libertine"/>
      <w:b/>
      <w:bCs/>
      <w:sz w:val="18"/>
      <w:szCs w:val="22"/>
    </w:rPr>
  </w:style>
  <w:style w:type="character" w:customStyle="1" w:styleId="CCSHeadchar">
    <w:name w:val="CCSHead char"/>
    <w:basedOn w:val="DefaultParagraphFont"/>
    <w:link w:val="CCSHead"/>
    <w:rsid w:val="00FB0C9B"/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KeyWordHeadchar0">
    <w:name w:val="KeyWordHead char"/>
    <w:basedOn w:val="DefaultParagraphFont"/>
    <w:link w:val="KeyWordHead0"/>
    <w:rsid w:val="00FB0C9B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TableCell">
    <w:name w:val="TableCell"/>
    <w:basedOn w:val="Para"/>
    <w:rsid w:val="00FB0C9B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  <w:style w:type="character" w:customStyle="1" w:styleId="Head3Char">
    <w:name w:val="Head3 Char"/>
    <w:basedOn w:val="TitledocumentChar"/>
    <w:link w:val="Head3"/>
    <w:rsid w:val="008305B2"/>
    <w:rPr>
      <w:rFonts w:ascii="Linux Biolinum" w:eastAsia="Times New Roman" w:hAnsi="Linux Biolinum" w:cs="Linux Biolinum"/>
      <w:b/>
      <w:sz w:val="18"/>
    </w:rPr>
  </w:style>
  <w:style w:type="paragraph" w:customStyle="1" w:styleId="Head3old">
    <w:name w:val="Head3old"/>
    <w:next w:val="Para"/>
    <w:link w:val="Head3oldChar"/>
    <w:qFormat/>
    <w:rsid w:val="008305B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</w:rPr>
  </w:style>
  <w:style w:type="character" w:customStyle="1" w:styleId="Head3oldChar">
    <w:name w:val="Head3old Char"/>
    <w:basedOn w:val="DefaultParagraphFont"/>
    <w:link w:val="Head3old"/>
    <w:rsid w:val="008305B2"/>
    <w:rPr>
      <w:rFonts w:ascii="Linux Biolinum O" w:eastAsia="MS Mincho" w:hAnsi="Linux Biolinum O" w:cs="Linux Biolinum O"/>
      <w:b/>
      <w:i/>
      <w:sz w:val="18"/>
    </w:rPr>
  </w:style>
  <w:style w:type="character" w:customStyle="1" w:styleId="Parachar">
    <w:name w:val="Para char"/>
    <w:basedOn w:val="DefaultParagraphFont"/>
    <w:rsid w:val="008305B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GrantSponsor">
    <w:name w:val="GrantSponsor"/>
    <w:rsid w:val="008305B2"/>
    <w:rPr>
      <w:rFonts w:ascii="Linux Libertine O" w:hAnsi="Linux Libertine O" w:cs="Linux Libertine O" w:hint="default"/>
      <w:color w:val="66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08F5-460F-4A92-9186-D505FDB1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39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2216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Grace Rangas</cp:lastModifiedBy>
  <cp:revision>5</cp:revision>
  <dcterms:created xsi:type="dcterms:W3CDTF">2025-03-10T07:00:00Z</dcterms:created>
  <dcterms:modified xsi:type="dcterms:W3CDTF">2025-03-10T08:20:00Z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802b4e0604fa032c361d83246a369ff0737eda1a6fbb7a309477ed2ae6742deb</vt:lpwstr>
  </property>
</Properties>
</file>